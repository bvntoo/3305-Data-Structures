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676C8" w14:textId="77777777" w:rsidR="00B5186A" w:rsidRDefault="00B5186A" w:rsidP="00391EDA">
      <w:pPr>
        <w:pStyle w:val="Heading1"/>
        <w:rPr>
          <w:rFonts w:cs="Aharoni"/>
          <w:b w:val="0"/>
          <w:bCs/>
          <w:color w:val="000000" w:themeColor="text1"/>
          <w:szCs w:val="36"/>
        </w:rPr>
      </w:pPr>
    </w:p>
    <w:p w14:paraId="4657A961" w14:textId="77777777" w:rsidR="00B5186A" w:rsidRDefault="00B5186A" w:rsidP="00391EDA">
      <w:pPr>
        <w:pStyle w:val="Heading1"/>
        <w:rPr>
          <w:rFonts w:cs="Aharoni"/>
          <w:b w:val="0"/>
          <w:bCs/>
          <w:color w:val="000000" w:themeColor="text1"/>
          <w:szCs w:val="36"/>
        </w:rPr>
      </w:pPr>
    </w:p>
    <w:p w14:paraId="2C09B619" w14:textId="77777777" w:rsidR="00B5186A" w:rsidRDefault="00B5186A" w:rsidP="00391EDA">
      <w:pPr>
        <w:pStyle w:val="Heading1"/>
        <w:rPr>
          <w:rFonts w:cs="Aharoni"/>
          <w:b w:val="0"/>
          <w:bCs/>
          <w:color w:val="000000" w:themeColor="text1"/>
          <w:szCs w:val="36"/>
        </w:rPr>
      </w:pPr>
    </w:p>
    <w:p w14:paraId="0B9B97FB" w14:textId="77777777" w:rsidR="00B5186A" w:rsidRDefault="00B5186A" w:rsidP="00391EDA">
      <w:pPr>
        <w:pStyle w:val="Heading1"/>
        <w:rPr>
          <w:rFonts w:cs="Aharoni"/>
          <w:b w:val="0"/>
          <w:bCs/>
          <w:color w:val="000000" w:themeColor="text1"/>
          <w:szCs w:val="36"/>
        </w:rPr>
      </w:pPr>
    </w:p>
    <w:p w14:paraId="6B2222D1" w14:textId="77777777" w:rsidR="00B5186A" w:rsidRDefault="00B5186A" w:rsidP="00391EDA">
      <w:pPr>
        <w:pStyle w:val="Heading1"/>
        <w:rPr>
          <w:rFonts w:cs="Aharoni"/>
          <w:b w:val="0"/>
          <w:bCs/>
          <w:color w:val="000000" w:themeColor="text1"/>
          <w:szCs w:val="36"/>
        </w:rPr>
      </w:pPr>
    </w:p>
    <w:p w14:paraId="179E9354" w14:textId="77777777" w:rsidR="00B5186A" w:rsidRDefault="00B5186A" w:rsidP="00391EDA">
      <w:pPr>
        <w:pStyle w:val="Heading1"/>
        <w:rPr>
          <w:rFonts w:cs="Aharoni"/>
          <w:b w:val="0"/>
          <w:bCs/>
          <w:color w:val="000000" w:themeColor="text1"/>
          <w:szCs w:val="36"/>
        </w:rPr>
      </w:pPr>
    </w:p>
    <w:p w14:paraId="3986CA78" w14:textId="77777777" w:rsidR="00391EDA" w:rsidRPr="00B5186A" w:rsidRDefault="00B5186A" w:rsidP="00391EDA">
      <w:pPr>
        <w:pStyle w:val="Heading1"/>
        <w:rPr>
          <w:rFonts w:cs="Times New Roman"/>
          <w:color w:val="000000" w:themeColor="text1"/>
          <w:szCs w:val="36"/>
        </w:rPr>
      </w:pPr>
      <w:r w:rsidRPr="00B5186A">
        <w:rPr>
          <w:rFonts w:cs="Times New Roman"/>
          <w:color w:val="000000" w:themeColor="text1"/>
          <w:szCs w:val="36"/>
        </w:rPr>
        <w:t xml:space="preserve">Kennesaw State University </w:t>
      </w:r>
    </w:p>
    <w:p w14:paraId="031225FB" w14:textId="77777777" w:rsidR="00B5186A" w:rsidRPr="00B5186A" w:rsidRDefault="00B5186A" w:rsidP="00B5186A">
      <w:pPr>
        <w:pStyle w:val="Heading1"/>
        <w:rPr>
          <w:rFonts w:cs="Times New Roman"/>
          <w:color w:val="000000" w:themeColor="text1"/>
          <w:szCs w:val="36"/>
        </w:rPr>
      </w:pPr>
      <w:r w:rsidRPr="00B5186A">
        <w:rPr>
          <w:rFonts w:cs="Times New Roman"/>
          <w:color w:val="000000" w:themeColor="text1"/>
          <w:szCs w:val="36"/>
        </w:rPr>
        <w:t>College of Computing and Software Engineering</w:t>
      </w:r>
    </w:p>
    <w:p w14:paraId="6A47AD20" w14:textId="77777777" w:rsidR="00B5186A" w:rsidRPr="00B5186A" w:rsidRDefault="00B5186A" w:rsidP="00B5186A">
      <w:pPr>
        <w:pStyle w:val="Heading1"/>
        <w:rPr>
          <w:rFonts w:cs="Times New Roman"/>
        </w:rPr>
      </w:pPr>
      <w:r w:rsidRPr="00B5186A">
        <w:rPr>
          <w:rFonts w:cs="Times New Roman"/>
        </w:rPr>
        <w:t xml:space="preserve">Department of Computer Science </w:t>
      </w:r>
    </w:p>
    <w:p w14:paraId="5AC9A581" w14:textId="77777777" w:rsidR="00B5186A" w:rsidRPr="00B5186A" w:rsidRDefault="00B5186A" w:rsidP="00B5186A">
      <w:pPr>
        <w:pStyle w:val="Heading1"/>
        <w:rPr>
          <w:rFonts w:cs="Times New Roman"/>
        </w:rPr>
      </w:pPr>
      <w:r w:rsidRPr="00B5186A">
        <w:rPr>
          <w:rFonts w:cs="Times New Roman"/>
        </w:rPr>
        <w:t>CS3305 Data Structures</w:t>
      </w:r>
      <w:r>
        <w:rPr>
          <w:rFonts w:cs="Times New Roman"/>
        </w:rPr>
        <w:t xml:space="preserve"> Section 06</w:t>
      </w:r>
      <w:r w:rsidRPr="00B5186A">
        <w:rPr>
          <w:rFonts w:cs="Times New Roman"/>
        </w:rPr>
        <w:t xml:space="preserve"> </w:t>
      </w:r>
    </w:p>
    <w:p w14:paraId="04DF2088" w14:textId="77777777" w:rsidR="00B5186A" w:rsidRDefault="00B5186A" w:rsidP="00B5186A">
      <w:pPr>
        <w:pStyle w:val="Heading1"/>
        <w:rPr>
          <w:rFonts w:cs="Times New Roman"/>
        </w:rPr>
      </w:pPr>
      <w:r w:rsidRPr="00B5186A">
        <w:rPr>
          <w:rFonts w:cs="Times New Roman"/>
        </w:rPr>
        <w:t xml:space="preserve">Report for Assignment </w:t>
      </w:r>
    </w:p>
    <w:p w14:paraId="7EEFACA3" w14:textId="77777777" w:rsidR="00B5186A" w:rsidRDefault="00B5186A" w:rsidP="00B5186A">
      <w:pPr>
        <w:pStyle w:val="Heading1"/>
      </w:pPr>
      <w:r>
        <w:t xml:space="preserve">Leeford Nduru </w:t>
      </w:r>
    </w:p>
    <w:p w14:paraId="4BBEE200" w14:textId="77777777" w:rsidR="00B5186A" w:rsidRDefault="00B5186A" w:rsidP="00B5186A">
      <w:pPr>
        <w:pStyle w:val="Heading1"/>
      </w:pPr>
      <w:r>
        <w:t xml:space="preserve">Email: </w:t>
      </w:r>
      <w:hyperlink r:id="rId5" w:history="1">
        <w:r w:rsidR="00E8515C" w:rsidRPr="00520319">
          <w:rPr>
            <w:rStyle w:val="Hyperlink"/>
          </w:rPr>
          <w:t>lnduru@students.kennesaw.edu</w:t>
        </w:r>
      </w:hyperlink>
    </w:p>
    <w:p w14:paraId="74F0EC58" w14:textId="08B73869" w:rsidR="00E8515C" w:rsidRDefault="002C4CEA" w:rsidP="00E8515C">
      <w:pPr>
        <w:pStyle w:val="Heading1"/>
      </w:pPr>
      <w:r>
        <w:t>10</w:t>
      </w:r>
      <w:r w:rsidR="00E8515C">
        <w:t>/</w:t>
      </w:r>
      <w:r>
        <w:t>7</w:t>
      </w:r>
      <w:r w:rsidR="00E8515C">
        <w:t>/19</w:t>
      </w:r>
    </w:p>
    <w:p w14:paraId="59A7DDB5" w14:textId="77777777" w:rsidR="00045F18" w:rsidRDefault="00045F18" w:rsidP="00045F18"/>
    <w:p w14:paraId="17F15EC5" w14:textId="77777777" w:rsidR="00045F18" w:rsidRDefault="00045F18">
      <w:r>
        <w:br w:type="page"/>
      </w:r>
    </w:p>
    <w:p w14:paraId="21CD6244" w14:textId="77777777" w:rsidR="00045F18" w:rsidRDefault="00045F18" w:rsidP="00045F18">
      <w:pPr>
        <w:pStyle w:val="Heading2"/>
      </w:pPr>
      <w:r>
        <w:lastRenderedPageBreak/>
        <w:t>Initial Problem statement</w:t>
      </w:r>
    </w:p>
    <w:p w14:paraId="5F3F951B" w14:textId="31B1BF8A" w:rsidR="00045F18" w:rsidRDefault="002C4CEA" w:rsidP="00045F18">
      <w:r>
        <w:t>The assignment required us to use a previous lab on sets and implement all its functions using Linked list concepts.</w:t>
      </w:r>
    </w:p>
    <w:p w14:paraId="254814D0" w14:textId="0B0DCC41" w:rsidR="00045F18" w:rsidRDefault="00045F18" w:rsidP="00045F18">
      <w:pPr>
        <w:pStyle w:val="Heading2"/>
      </w:pPr>
      <w:r>
        <w:t>Summary</w:t>
      </w:r>
    </w:p>
    <w:p w14:paraId="2B619927" w14:textId="06AB3AED" w:rsidR="002C4CEA" w:rsidRDefault="002C4CEA" w:rsidP="002C4CEA">
      <w:pPr>
        <w:pStyle w:val="ListParagraph"/>
        <w:numPr>
          <w:ilvl w:val="0"/>
          <w:numId w:val="1"/>
        </w:numPr>
      </w:pPr>
      <w:r>
        <w:t>Mainly we were provided with the test and header file derived from Assignment 4 on set. This required us to get the node class from previous assignment.</w:t>
      </w:r>
    </w:p>
    <w:p w14:paraId="7200563C" w14:textId="045447BC" w:rsidR="002C4CEA" w:rsidRDefault="002C4CEA" w:rsidP="002C4CEA">
      <w:pPr>
        <w:pStyle w:val="ListParagraph"/>
        <w:numPr>
          <w:ilvl w:val="0"/>
          <w:numId w:val="1"/>
        </w:numPr>
      </w:pPr>
      <w:r>
        <w:t>We were required to implement the functions in the set implementation.</w:t>
      </w:r>
    </w:p>
    <w:p w14:paraId="30509784" w14:textId="430A20D7" w:rsidR="002C4CEA" w:rsidRDefault="002C4CEA" w:rsidP="002C4CEA">
      <w:pPr>
        <w:pStyle w:val="ListParagraph"/>
        <w:numPr>
          <w:ilvl w:val="0"/>
          <w:numId w:val="1"/>
        </w:numPr>
      </w:pPr>
      <w:r>
        <w:t xml:space="preserve">Some of the main challenges were mainly the set_difference implementation, but I was able to fix using my remove function. </w:t>
      </w:r>
    </w:p>
    <w:p w14:paraId="769AA474" w14:textId="6E82ACBA" w:rsidR="002C4CEA" w:rsidRDefault="002C4CEA" w:rsidP="002C4CEA">
      <w:pPr>
        <w:pStyle w:val="ListParagraph"/>
        <w:numPr>
          <w:ilvl w:val="0"/>
          <w:numId w:val="1"/>
        </w:numPr>
      </w:pPr>
      <w:r>
        <w:t>I mainly used code reuse and use pre-existing/defined functions from the node class.</w:t>
      </w:r>
    </w:p>
    <w:p w14:paraId="26293E7A" w14:textId="08222537" w:rsidR="002C4CEA" w:rsidRDefault="002C4CEA" w:rsidP="002C4CEA">
      <w:pPr>
        <w:pStyle w:val="ListParagraph"/>
        <w:numPr>
          <w:ilvl w:val="0"/>
          <w:numId w:val="1"/>
        </w:numPr>
      </w:pPr>
      <w:r>
        <w:t xml:space="preserve">I also noticed a problem in the testing file, specific on the set_difference test. We are provided with two sets that we have to get the difference between the two sets. Line </w:t>
      </w:r>
      <w:r w:rsidR="000F2BDF">
        <w:t>#54 checks if (-5) doesn’t exist in the set_difference output. This test is incorrect since -5 only exist in one of the sets, hence should be included in the set_difference output. I commented that line to confirm everything is working fine. All test passed.</w:t>
      </w:r>
    </w:p>
    <w:p w14:paraId="20FA76C4" w14:textId="04747154" w:rsidR="00810532" w:rsidRDefault="00810532" w:rsidP="002C4CEA">
      <w:pPr>
        <w:pStyle w:val="ListParagraph"/>
        <w:numPr>
          <w:ilvl w:val="0"/>
          <w:numId w:val="1"/>
        </w:numPr>
      </w:pPr>
      <w:r>
        <w:t>Below is the output received after all the test passed.</w:t>
      </w:r>
    </w:p>
    <w:p w14:paraId="4D4268C4" w14:textId="50B34EF2" w:rsidR="00810532" w:rsidRDefault="00810532" w:rsidP="00810532">
      <w:pPr>
        <w:pStyle w:val="ListParagraph"/>
        <w:numPr>
          <w:ilvl w:val="1"/>
          <w:numId w:val="1"/>
        </w:numPr>
      </w:pPr>
      <w:r>
        <w:t>4 28 14 3 0 11 34 89 -24 5</w:t>
      </w:r>
      <w:r>
        <w:t xml:space="preserve"> //set1</w:t>
      </w:r>
    </w:p>
    <w:p w14:paraId="07BA0192" w14:textId="056145C2" w:rsidR="00810532" w:rsidRDefault="00810532" w:rsidP="00810532">
      <w:pPr>
        <w:pStyle w:val="ListParagraph"/>
        <w:numPr>
          <w:ilvl w:val="1"/>
          <w:numId w:val="1"/>
        </w:numPr>
      </w:pPr>
      <w:r>
        <w:t>6 3 0 -11 34 -89 -24 -5</w:t>
      </w:r>
      <w:r>
        <w:t xml:space="preserve"> //set2</w:t>
      </w:r>
    </w:p>
    <w:p w14:paraId="05DAF3C4" w14:textId="36B0C14D" w:rsidR="00810532" w:rsidRDefault="00810532" w:rsidP="00810532">
      <w:pPr>
        <w:pStyle w:val="ListParagraph"/>
        <w:numPr>
          <w:ilvl w:val="1"/>
          <w:numId w:val="1"/>
        </w:numPr>
      </w:pPr>
      <w:r>
        <w:t>4 -5 -24 -89 34 -11 0 3 6 28 14 3 0 11 34 89 -24 5</w:t>
      </w:r>
      <w:r>
        <w:t xml:space="preserve"> //set union</w:t>
      </w:r>
    </w:p>
    <w:p w14:paraId="3BC662BF" w14:textId="1DB86302" w:rsidR="00810532" w:rsidRDefault="00810532" w:rsidP="00810532">
      <w:pPr>
        <w:pStyle w:val="ListParagraph"/>
        <w:numPr>
          <w:ilvl w:val="1"/>
          <w:numId w:val="1"/>
        </w:numPr>
      </w:pPr>
      <w:r>
        <w:t>3 -24 34 0</w:t>
      </w:r>
      <w:r>
        <w:t xml:space="preserve"> //set intersection</w:t>
      </w:r>
    </w:p>
    <w:p w14:paraId="44C70A3C" w14:textId="3151C0B1" w:rsidR="00810532" w:rsidRDefault="00810532" w:rsidP="00810532">
      <w:pPr>
        <w:pStyle w:val="ListParagraph"/>
        <w:numPr>
          <w:ilvl w:val="1"/>
          <w:numId w:val="1"/>
        </w:numPr>
      </w:pPr>
      <w:r>
        <w:t>4 -5 -89 -11 6 28 14 11 89 5</w:t>
      </w:r>
      <w:r>
        <w:t xml:space="preserve"> //set difference</w:t>
      </w:r>
    </w:p>
    <w:p w14:paraId="22E07943" w14:textId="631DA78E" w:rsidR="00810532" w:rsidRDefault="00810532" w:rsidP="00810532">
      <w:pPr>
        <w:pStyle w:val="ListParagraph"/>
        <w:numPr>
          <w:ilvl w:val="1"/>
          <w:numId w:val="1"/>
        </w:numPr>
      </w:pPr>
      <w:r>
        <w:t>4 -5 -89 -11 6 28 14 11 89 5</w:t>
      </w:r>
      <w:r>
        <w:t xml:space="preserve"> //subset</w:t>
      </w:r>
      <w:bookmarkStart w:id="0" w:name="_GoBack"/>
      <w:bookmarkEnd w:id="0"/>
    </w:p>
    <w:p w14:paraId="022C587E" w14:textId="1898D489" w:rsidR="00810532" w:rsidRPr="002C4CEA" w:rsidRDefault="00810532" w:rsidP="00810532">
      <w:pPr>
        <w:pStyle w:val="ListParagraph"/>
        <w:numPr>
          <w:ilvl w:val="1"/>
          <w:numId w:val="1"/>
        </w:numPr>
      </w:pPr>
      <w:r>
        <w:t>all tests passed</w:t>
      </w:r>
    </w:p>
    <w:p w14:paraId="59532788" w14:textId="77777777" w:rsidR="00045F18" w:rsidRDefault="00045F18" w:rsidP="00045F18"/>
    <w:p w14:paraId="6620808B" w14:textId="7C33178E" w:rsidR="00045F18" w:rsidRDefault="00045F18" w:rsidP="00045F18">
      <w:pPr>
        <w:pStyle w:val="Heading2"/>
      </w:pPr>
      <w:r>
        <w:t>Conclusion</w:t>
      </w:r>
    </w:p>
    <w:p w14:paraId="4F1BAC27" w14:textId="4A622EC1" w:rsidR="000F2BDF" w:rsidRPr="000F2BDF" w:rsidRDefault="000F2BDF" w:rsidP="000F2BDF">
      <w:pPr>
        <w:pStyle w:val="ListParagraph"/>
        <w:numPr>
          <w:ilvl w:val="0"/>
          <w:numId w:val="2"/>
        </w:numPr>
      </w:pPr>
      <w:r>
        <w:t>Learned how to implement the set class using linked list.</w:t>
      </w:r>
    </w:p>
    <w:sectPr w:rsidR="000F2BDF" w:rsidRPr="000F2BDF" w:rsidSect="00391ED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53F31"/>
    <w:multiLevelType w:val="hybridMultilevel"/>
    <w:tmpl w:val="168A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E22C3"/>
    <w:multiLevelType w:val="hybridMultilevel"/>
    <w:tmpl w:val="A6F2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EA"/>
    <w:rsid w:val="00045F18"/>
    <w:rsid w:val="000F2BDF"/>
    <w:rsid w:val="002C4CEA"/>
    <w:rsid w:val="00391EDA"/>
    <w:rsid w:val="00810532"/>
    <w:rsid w:val="00B5186A"/>
    <w:rsid w:val="00E8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86F7"/>
  <w15:chartTrackingRefBased/>
  <w15:docId w15:val="{06C626FF-DB99-40D8-93D2-62A74266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5F1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86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F18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1E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1ED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5186A"/>
    <w:rPr>
      <w:rFonts w:ascii="Times New Roman" w:eastAsiaTheme="majorEastAsia" w:hAnsi="Times New Roman" w:cstheme="majorBidi"/>
      <w:b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E851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15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45F18"/>
    <w:rPr>
      <w:rFonts w:ascii="Times New Roman" w:eastAsiaTheme="majorEastAsia" w:hAnsi="Times New Roman" w:cstheme="majorBidi"/>
      <w:b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2C4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nduru@students.kennesaw.edu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ia\Documents\Custom%20Office%20Templates\3305%20Data%20Structures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3305 Data Structures Report Template</Template>
  <TotalTime>989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muhia nduru</dc:creator>
  <cp:keywords/>
  <dc:description/>
  <cp:lastModifiedBy>muhia nduru</cp:lastModifiedBy>
  <cp:revision>2</cp:revision>
  <dcterms:created xsi:type="dcterms:W3CDTF">2019-10-07T21:22:00Z</dcterms:created>
  <dcterms:modified xsi:type="dcterms:W3CDTF">2019-10-08T13:57:00Z</dcterms:modified>
</cp:coreProperties>
</file>